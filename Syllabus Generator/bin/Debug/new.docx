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CD878BB5A1CB4B56A2A3C78A2E861405"/>
        </w:placeholder>
      </w:sdtPr>
      <w:sdtEndPr>
        <w:rPr>
          <w:rFonts w:asciiTheme="minorHAnsi" w:eastAsiaTheme="minorEastAsia" w:hAnsiTheme="minorHAnsi" w:cstheme="minorBidi"/>
        </w:rPr>
      </w:sdtEndPr>
      <w:sdtContent>
        <w:p w:rsidR="00CD41ED" w:rsidRPr="00100E29" w:rsidRDefault="00550532" w:rsidP="007B0A1E">
          <w:pPr>
            <w:rPr>
              <w:rFonts w:asciiTheme="majorHAnsi" w:eastAsiaTheme="majorEastAsia" w:hAnsiTheme="majorHAnsi" w:cstheme="majorBidi"/>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FF9650715ABB475BAFEED5D183ED76ED"/>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B20306D8AEBA46A38A80B8BB815DFA37"/>
        </w:placeholder>
      </w:sdtPr>
      <w:sdtEndPr>
        <w:rPr>
          <w:rFonts w:asciiTheme="majorHAnsi" w:eastAsiaTheme="majorEastAsia" w:hAnsiTheme="majorHAnsi" w:cstheme="majorBidi"/>
        </w:rPr>
      </w:sdtEndPr>
      <w:sdtContent>
        <w:sdt>
          <w:sdtPr>
            <w:id w:val="-1833832768"/>
            <w:placeholder>
              <w:docPart w:val="D75AE9EFA8734FDD8FDEE4B9AE82E5E3"/>
            </w:placeholder>
          </w:sdtPr>
          <w:sdtEndPr>
            <w:rPr>
              <w:rFonts w:asciiTheme="majorHAnsi" w:eastAsiaTheme="majorEastAsia" w:hAnsiTheme="majorHAnsi" w:cstheme="majorBidi"/>
            </w:rPr>
          </w:sdtEndPr>
          <w:sdtContent>
            <w:p w:rsidR="00CD41ED" w:rsidRPr="00C8025D" w:rsidRDefault="00550532">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7319729B2A694A548A10F6E1AF01DE61"/>
        </w:placeholder>
      </w:sdtPr>
      <w:sdtEndPr/>
      <w:sdtContent>
        <w:sdt>
          <w:sdtPr>
            <w:id w:val="-1218588296"/>
            <w:placeholder>
              <w:docPart w:val="2FF8A936DDFF417681C298C9808251A3"/>
            </w:placeholder>
          </w:sdtPr>
          <w:sdtEndPr>
            <w:rPr>
              <w:rFonts w:asciiTheme="majorHAnsi" w:eastAsiaTheme="majorEastAsia" w:hAnsiTheme="majorHAnsi" w:cstheme="majorBidi"/>
            </w:rPr>
          </w:sdtEndPr>
          <w:sdtContent>
            <w:sdt>
              <w:sdtPr>
                <w:id w:val="1097215443"/>
                <w:placeholder>
                  <w:docPart w:val="B21F3B64C08443A4A58E90C5222A0AD6"/>
                </w:placeholder>
              </w:sdtPr>
              <w:sdtEndPr>
                <w:rPr>
                  <w:rFonts w:asciiTheme="majorHAnsi" w:eastAsiaTheme="majorEastAsia" w:hAnsiTheme="majorHAnsi" w:cstheme="majorBidi"/>
                </w:rPr>
              </w:sdtEndPr>
              <w:sdtContent>
                <w:p w:rsidR="00CD41ED" w:rsidRPr="00211B8A" w:rsidRDefault="00550532">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550532"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1C0F47" w:rsidRDefault="001C0F47">
      <w:pPr>
        <w:ind w:right="360"/>
        <w:rPr>
          <w:rFonts w:asciiTheme="majorHAnsi" w:eastAsiaTheme="majorEastAsia" w:hAnsiTheme="majorHAnsi" w:cstheme="majorBidi"/>
        </w:rPr>
      </w:pPr>
    </w:p>
    <w:p w:rsidR="001C0F47" w:rsidRPr="00211B8A" w:rsidRDefault="001C0F47">
      <w:pPr>
        <w:ind w:right="360"/>
        <w:rPr>
          <w:rFonts w:asciiTheme="majorHAnsi" w:eastAsiaTheme="majorEastAsia" w:hAnsiTheme="majorHAnsi" w:cstheme="majorBidi"/>
        </w:rPr>
      </w:pPr>
      <w:r w:rsidRPr="001C0F47">
        <w:rPr>
          <w:rFonts w:asciiTheme="majorHAnsi" w:eastAsiaTheme="majorEastAsia" w:hAnsiTheme="majorHAnsi" w:cstheme="majorBidi"/>
        </w:rPr>
        <w:t>&lt;</w:t>
      </w:r>
      <w:proofErr w:type="spellStart"/>
      <w:r w:rsidRPr="001C0F47">
        <w:rPr>
          <w:rFonts w:asciiTheme="majorHAnsi" w:eastAsiaTheme="majorEastAsia" w:hAnsiTheme="majorHAnsi" w:cstheme="majorBidi"/>
        </w:rPr>
        <w:t>tableAssignments</w:t>
      </w:r>
      <w:proofErr w:type="spellEnd"/>
      <w:r w:rsidRPr="001C0F47">
        <w:rPr>
          <w:rFonts w:asciiTheme="majorHAnsi" w:eastAsiaTheme="majorEastAsia" w:hAnsiTheme="majorHAnsi" w:cstheme="majorBidi"/>
        </w:rPr>
        <w:t>&gt;</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lastRenderedPageBreak/>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lastRenderedPageBreak/>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550532" w:rsidP="00864CFF">
      <w:pPr>
        <w:pStyle w:val="Heading2"/>
        <w:ind w:right="-90"/>
        <w:rPr>
          <w:b w:val="0"/>
          <w:bCs w:val="0"/>
        </w:rPr>
      </w:pPr>
      <w:sdt>
        <w:sdtPr>
          <w:rPr>
            <w:b w:val="0"/>
          </w:rPr>
          <w:id w:val="59532323"/>
          <w:placeholder>
            <w:docPart w:val="1001A216182D4F0D8826E6186ABBF53D"/>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0C6A0596986F4FA5890EA5371987DB8D"/>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0BA72CBE32514594B5C009E13EC8AD14"/>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550532" w:rsidP="00E81A5C">
              <w:pPr>
                <w:rPr>
                  <w:rFonts w:asciiTheme="majorHAnsi" w:eastAsiaTheme="majorEastAsia" w:hAnsiTheme="majorHAnsi" w:cstheme="majorBidi"/>
                </w:rPr>
              </w:pPr>
            </w:p>
          </w:sdtContent>
        </w:sdt>
        <w:p w:rsidR="00D76DD1" w:rsidRPr="00777A94" w:rsidRDefault="00550532"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D9519ED317EC4421AAE51A9F88BF4AFA"/>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F31EA37D219641B180094127EC6C457F"/>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550532"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6FB180FC32BF4D9F89F75EC5932D703F"/>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98B880F85EE84AFB8FB078B0C77A66AC"/>
            </w:placeholder>
          </w:sdtPr>
          <w:sdtEndPr/>
          <w:sdtContent>
            <w:p w:rsidR="00CD41ED" w:rsidRPr="00AD33EA" w:rsidRDefault="00CD41ED" w:rsidP="00CD41ED">
              <w:pPr>
                <w:pStyle w:val="Heading1"/>
              </w:pPr>
              <w:r w:rsidRPr="00AD33EA">
                <w:t>Homework Assignments</w:t>
              </w:r>
            </w:p>
            <w:sdt>
              <w:sdtPr>
                <w:id w:val="-343097348"/>
                <w:placeholder>
                  <w:docPart w:val="D4CA8714DCF64EA795031FEB6A640EF8"/>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5D8E2FE7ACCA49A598A22C344218B244"/>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EF1C7CDBE8A4481B9DB60CCC1350342D"/>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427EBE5C666E4B7C945EBD3A52E8F75A"/>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2FF09FBB4FF148D3A1EE061AB941C465"/>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1BF90B0BB96F4904A60E8734F5716720"/>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46CEDEF4F1994CF8B2BB3A515785378F"/>
                                        </w:placeholder>
                                      </w:sdtPr>
                                      <w:sdtEndPr/>
                                      <w:sdtContent>
                                        <w:p w:rsidR="00CD41ED" w:rsidRPr="00AD33EA" w:rsidRDefault="00CD41ED" w:rsidP="00CD41ED">
                                          <w:pPr>
                                            <w:pStyle w:val="Heading1"/>
                                          </w:pPr>
                                          <w:r w:rsidRPr="00AD33EA">
                                            <w:t>Disability Support Services</w:t>
                                          </w:r>
                                        </w:p>
                                        <w:sdt>
                                          <w:sdtPr>
                                            <w:id w:val="606465196"/>
                                            <w:placeholder>
                                              <w:docPart w:val="1A06DFCEB7264DBDB7471F409354464B"/>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DB25C6B8D08C445A92336AA23912F3FF"/>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83F6F2BA3A4D405693B392718A818381"/>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1958C705B225497791B1FD6A36BB9F86"/>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550532"/>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5F9" w:rsidRDefault="00C775F9" w:rsidP="00CD41ED">
      <w:r>
        <w:separator/>
      </w:r>
    </w:p>
  </w:endnote>
  <w:endnote w:type="continuationSeparator" w:id="0">
    <w:p w:rsidR="00C775F9" w:rsidRDefault="00C775F9" w:rsidP="00CD41ED">
      <w:r>
        <w:continuationSeparator/>
      </w:r>
    </w:p>
  </w:endnote>
  <w:endnote w:type="continuationNotice" w:id="1">
    <w:p w:rsidR="00C775F9" w:rsidRDefault="00C77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532" w:rsidRDefault="00550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550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5F9" w:rsidRDefault="00C775F9" w:rsidP="00CD41ED">
      <w:r>
        <w:separator/>
      </w:r>
    </w:p>
  </w:footnote>
  <w:footnote w:type="continuationSeparator" w:id="0">
    <w:p w:rsidR="00C775F9" w:rsidRDefault="00C775F9" w:rsidP="00CD41ED">
      <w:r>
        <w:continuationSeparator/>
      </w:r>
    </w:p>
  </w:footnote>
  <w:footnote w:type="continuationNotice" w:id="1">
    <w:p w:rsidR="00C775F9" w:rsidRDefault="00C77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532" w:rsidRDefault="00550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550532" w:rsidP="0090402A">
          <w:pPr>
            <w:jc w:val="right"/>
            <w:rPr>
              <w:color w:val="4472C4" w:themeColor="accent1"/>
            </w:rPr>
          </w:pPr>
          <w:r>
            <w:rPr>
              <w:color w:val="4472C4" w:themeColor="accent1"/>
            </w:rPr>
            <w:t>Something</w:t>
          </w:r>
          <w:r w:rsidR="00FF75C7" w:rsidRPr="008F6473">
            <w:rPr>
              <w:color w:val="4472C4" w:themeColor="accent1"/>
            </w:rPr>
            <w:t xml:space="preserve"> | </w:t>
          </w:r>
          <w:r>
            <w:rPr>
              <w:color w:val="4472C4" w:themeColor="accent1"/>
            </w:rPr>
            <w:t>Miles Exner</w:t>
          </w:r>
        </w:p>
      </w:tc>
    </w:tr>
  </w:tbl>
  <w:p w:rsidR="00B71C86" w:rsidRDefault="005505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50532">
          <w:pPr>
            <w:pStyle w:val="Title"/>
          </w:pPr>
          <w:r>
            <w:t>Something</w:t>
          </w:r>
          <w:r w:rsidR="00FF75C7">
            <w:t xml:space="preserve"> </w:t>
          </w:r>
        </w:p>
        <w:p w:rsidR="00B71C86" w:rsidRDefault="005A6311" w:rsidP="1753E272">
          <w:pPr>
            <w:pStyle w:val="ContactDetails"/>
          </w:pPr>
          <w:r>
            <w:t>&lt;</w:t>
          </w:r>
          <w:proofErr w:type="spellStart"/>
          <w:r>
            <w:t>textTeacherName</w:t>
          </w:r>
          <w:proofErr w:type="spellEnd"/>
          <w:r w:rsidR="00FF75C7">
            <w:t xml:space="preserve">| </w:t>
          </w:r>
          <w:r w:rsidR="00550532">
            <w:t>mexner@pacificcollege.edu</w:t>
          </w:r>
        </w:p>
        <w:p w:rsidR="00B71C86" w:rsidRDefault="00FF75C7" w:rsidP="00DA7C42">
          <w:pPr>
            <w:pStyle w:val="ContactDetails"/>
          </w:pPr>
          <w:r>
            <w:br/>
          </w:r>
          <w:r w:rsidR="00550532">
            <w:t>20</w:t>
          </w:r>
          <w:r w:rsidR="222A1E13">
            <w:t xml:space="preserve"> </w:t>
          </w:r>
          <w:r w:rsidR="00086DDB">
            <w:t>Units |</w:t>
          </w:r>
          <w:r w:rsidR="00550532">
            <w:t>20</w:t>
          </w:r>
          <w:r w:rsidR="00086DDB">
            <w:t xml:space="preserve"> Course Hours |</w:t>
          </w:r>
        </w:p>
        <w:p w:rsidR="00B71C86" w:rsidRDefault="00550532"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5505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F9"/>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00E29"/>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0F47"/>
    <w:rsid w:val="001C1E65"/>
    <w:rsid w:val="001C71BA"/>
    <w:rsid w:val="001D0ED8"/>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532"/>
    <w:rsid w:val="005508CE"/>
    <w:rsid w:val="00552053"/>
    <w:rsid w:val="00561CD8"/>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010D7"/>
    <w:rsid w:val="00C14E83"/>
    <w:rsid w:val="00C159F0"/>
    <w:rsid w:val="00C24D92"/>
    <w:rsid w:val="00C26FE7"/>
    <w:rsid w:val="00C351A9"/>
    <w:rsid w:val="00C36BFB"/>
    <w:rsid w:val="00C377D8"/>
    <w:rsid w:val="00C37878"/>
    <w:rsid w:val="00C4095B"/>
    <w:rsid w:val="00C7328F"/>
    <w:rsid w:val="00C775F9"/>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254B"/>
    <w:rsid w:val="00D36DCB"/>
    <w:rsid w:val="00D4399A"/>
    <w:rsid w:val="00D441CE"/>
    <w:rsid w:val="00D47527"/>
    <w:rsid w:val="00D50C88"/>
    <w:rsid w:val="00D53C0B"/>
    <w:rsid w:val="00D67196"/>
    <w:rsid w:val="00D76DD1"/>
    <w:rsid w:val="00D84734"/>
    <w:rsid w:val="00D848ED"/>
    <w:rsid w:val="00D86271"/>
    <w:rsid w:val="00D91085"/>
    <w:rsid w:val="00D93D55"/>
    <w:rsid w:val="00DA7BD6"/>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82161424-4440-45A7-ABDF-C23014F6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OM806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878BB5A1CB4B56A2A3C78A2E861405"/>
        <w:category>
          <w:name w:val="General"/>
          <w:gallery w:val="placeholder"/>
        </w:category>
        <w:types>
          <w:type w:val="bbPlcHdr"/>
        </w:types>
        <w:behaviors>
          <w:behavior w:val="content"/>
        </w:behaviors>
        <w:guid w:val="{F7C06295-4EA3-435D-9AF9-E71BA5ED4079}"/>
      </w:docPartPr>
      <w:docPartBody>
        <w:p w:rsidR="00000000" w:rsidRDefault="005F0A17">
          <w:pPr>
            <w:pStyle w:val="CD878BB5A1CB4B56A2A3C78A2E86140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F9650715ABB475BAFEED5D183ED76ED"/>
        <w:category>
          <w:name w:val="General"/>
          <w:gallery w:val="placeholder"/>
        </w:category>
        <w:types>
          <w:type w:val="bbPlcHdr"/>
        </w:types>
        <w:behaviors>
          <w:behavior w:val="content"/>
        </w:behaviors>
        <w:guid w:val="{0357E773-FF31-413D-B2DC-93647E0E5DAA}"/>
      </w:docPartPr>
      <w:docPartBody>
        <w:p w:rsidR="00000000" w:rsidRDefault="005F0A17">
          <w:pPr>
            <w:pStyle w:val="FF9650715ABB475BAFEED5D183ED76E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20306D8AEBA46A38A80B8BB815DFA37"/>
        <w:category>
          <w:name w:val="General"/>
          <w:gallery w:val="placeholder"/>
        </w:category>
        <w:types>
          <w:type w:val="bbPlcHdr"/>
        </w:types>
        <w:behaviors>
          <w:behavior w:val="content"/>
        </w:behaviors>
        <w:guid w:val="{8C4639D4-3747-474C-AF30-48BB33D0997A}"/>
      </w:docPartPr>
      <w:docPartBody>
        <w:p w:rsidR="00000000" w:rsidRDefault="005F0A17">
          <w:pPr>
            <w:pStyle w:val="B20306D8AEBA46A38A80B8BB815DFA3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75AE9EFA8734FDD8FDEE4B9AE82E5E3"/>
        <w:category>
          <w:name w:val="General"/>
          <w:gallery w:val="placeholder"/>
        </w:category>
        <w:types>
          <w:type w:val="bbPlcHdr"/>
        </w:types>
        <w:behaviors>
          <w:behavior w:val="content"/>
        </w:behaviors>
        <w:guid w:val="{8C0E77E4-4200-486E-AD53-00B70F5E0A51}"/>
      </w:docPartPr>
      <w:docPartBody>
        <w:p w:rsidR="00000000" w:rsidRDefault="005F0A17">
          <w:pPr>
            <w:pStyle w:val="D75AE9EFA8734FDD8FDEE4B9AE82E5E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319729B2A694A548A10F6E1AF01DE61"/>
        <w:category>
          <w:name w:val="General"/>
          <w:gallery w:val="placeholder"/>
        </w:category>
        <w:types>
          <w:type w:val="bbPlcHdr"/>
        </w:types>
        <w:behaviors>
          <w:behavior w:val="content"/>
        </w:behaviors>
        <w:guid w:val="{85974AC9-993B-4802-BDE4-689A576A7200}"/>
      </w:docPartPr>
      <w:docPartBody>
        <w:p w:rsidR="00000000" w:rsidRDefault="005F0A17">
          <w:pPr>
            <w:pStyle w:val="7319729B2A694A548A10F6E1AF01DE6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FF8A936DDFF417681C298C9808251A3"/>
        <w:category>
          <w:name w:val="General"/>
          <w:gallery w:val="placeholder"/>
        </w:category>
        <w:types>
          <w:type w:val="bbPlcHdr"/>
        </w:types>
        <w:behaviors>
          <w:behavior w:val="content"/>
        </w:behaviors>
        <w:guid w:val="{D7F5432C-A247-4980-A029-E5EAED42EB91}"/>
      </w:docPartPr>
      <w:docPartBody>
        <w:p w:rsidR="00000000" w:rsidRDefault="005F0A17">
          <w:pPr>
            <w:pStyle w:val="2FF8A936DDFF417681C298C9808251A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21F3B64C08443A4A58E90C5222A0AD6"/>
        <w:category>
          <w:name w:val="General"/>
          <w:gallery w:val="placeholder"/>
        </w:category>
        <w:types>
          <w:type w:val="bbPlcHdr"/>
        </w:types>
        <w:behaviors>
          <w:behavior w:val="content"/>
        </w:behaviors>
        <w:guid w:val="{DBF5DF98-6129-49D4-840D-53B7097E9D9B}"/>
      </w:docPartPr>
      <w:docPartBody>
        <w:p w:rsidR="00000000" w:rsidRDefault="005F0A17">
          <w:pPr>
            <w:pStyle w:val="B21F3B64C08443A4A58E90C5222A0AD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001A216182D4F0D8826E6186ABBF53D"/>
        <w:category>
          <w:name w:val="General"/>
          <w:gallery w:val="placeholder"/>
        </w:category>
        <w:types>
          <w:type w:val="bbPlcHdr"/>
        </w:types>
        <w:behaviors>
          <w:behavior w:val="content"/>
        </w:behaviors>
        <w:guid w:val="{36B59889-1B71-4447-8313-0002E81A3651}"/>
      </w:docPartPr>
      <w:docPartBody>
        <w:p w:rsidR="00000000" w:rsidRDefault="005F0A17">
          <w:pPr>
            <w:pStyle w:val="1001A216182D4F0D8826E6186ABBF53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C6A0596986F4FA5890EA5371987DB8D"/>
        <w:category>
          <w:name w:val="General"/>
          <w:gallery w:val="placeholder"/>
        </w:category>
        <w:types>
          <w:type w:val="bbPlcHdr"/>
        </w:types>
        <w:behaviors>
          <w:behavior w:val="content"/>
        </w:behaviors>
        <w:guid w:val="{93E24A22-396F-4AB0-83ED-8A333435DAE8}"/>
      </w:docPartPr>
      <w:docPartBody>
        <w:p w:rsidR="00000000" w:rsidRDefault="005F0A17">
          <w:pPr>
            <w:pStyle w:val="0C6A0596986F4FA5890EA5371987DB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BA72CBE32514594B5C009E13EC8AD14"/>
        <w:category>
          <w:name w:val="General"/>
          <w:gallery w:val="placeholder"/>
        </w:category>
        <w:types>
          <w:type w:val="bbPlcHdr"/>
        </w:types>
        <w:behaviors>
          <w:behavior w:val="content"/>
        </w:behaviors>
        <w:guid w:val="{251C512C-8BF4-44C9-BB53-3370F76725C6}"/>
      </w:docPartPr>
      <w:docPartBody>
        <w:p w:rsidR="00000000" w:rsidRDefault="005F0A17">
          <w:pPr>
            <w:pStyle w:val="0BA72CBE32514594B5C009E13EC8AD14"/>
          </w:pPr>
          <w:r>
            <w:t>Aliquam dapibus.</w:t>
          </w:r>
        </w:p>
      </w:docPartBody>
    </w:docPart>
    <w:docPart>
      <w:docPartPr>
        <w:name w:val="D9519ED317EC4421AAE51A9F88BF4AFA"/>
        <w:category>
          <w:name w:val="General"/>
          <w:gallery w:val="placeholder"/>
        </w:category>
        <w:types>
          <w:type w:val="bbPlcHdr"/>
        </w:types>
        <w:behaviors>
          <w:behavior w:val="content"/>
        </w:behaviors>
        <w:guid w:val="{082FE0A6-39BC-41E2-ADF5-808E53420C3E}"/>
      </w:docPartPr>
      <w:docPartBody>
        <w:p w:rsidR="00000000" w:rsidRDefault="005F0A17">
          <w:pPr>
            <w:pStyle w:val="D9519ED317EC4421AAE51A9F88BF4AFA"/>
          </w:pPr>
          <w:r>
            <w:t>Aliquam dapibus.</w:t>
          </w:r>
        </w:p>
      </w:docPartBody>
    </w:docPart>
    <w:docPart>
      <w:docPartPr>
        <w:name w:val="F31EA37D219641B180094127EC6C457F"/>
        <w:category>
          <w:name w:val="General"/>
          <w:gallery w:val="placeholder"/>
        </w:category>
        <w:types>
          <w:type w:val="bbPlcHdr"/>
        </w:types>
        <w:behaviors>
          <w:behavior w:val="content"/>
        </w:behaviors>
        <w:guid w:val="{7008327B-D69B-475E-90F8-5F6D4CA02DF3}"/>
      </w:docPartPr>
      <w:docPartBody>
        <w:p w:rsidR="00000000" w:rsidRDefault="005F0A17">
          <w:pPr>
            <w:pStyle w:val="F31EA37D219641B180094127EC6C457F"/>
          </w:pPr>
          <w:r>
            <w:t>Aliquam dapibus.</w:t>
          </w:r>
        </w:p>
      </w:docPartBody>
    </w:docPart>
    <w:docPart>
      <w:docPartPr>
        <w:name w:val="6FB180FC32BF4D9F89F75EC5932D703F"/>
        <w:category>
          <w:name w:val="General"/>
          <w:gallery w:val="placeholder"/>
        </w:category>
        <w:types>
          <w:type w:val="bbPlcHdr"/>
        </w:types>
        <w:behaviors>
          <w:behavior w:val="content"/>
        </w:behaviors>
        <w:guid w:val="{A1C6A24E-3265-40C3-B145-08FE8EF97B6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FB180FC32BF4D9F89F75EC5932D703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8B880F85EE84AFB8FB078B0C77A66AC"/>
        <w:category>
          <w:name w:val="General"/>
          <w:gallery w:val="placeholder"/>
        </w:category>
        <w:types>
          <w:type w:val="bbPlcHdr"/>
        </w:types>
        <w:behaviors>
          <w:behavior w:val="content"/>
        </w:behaviors>
        <w:guid w:val="{4A3F181F-4F5F-442D-A793-3EBCAE5545C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8B880F85EE84AFB8FB078B0C77A66A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4CA8714DCF64EA795031FEB6A640EF8"/>
        <w:category>
          <w:name w:val="General"/>
          <w:gallery w:val="placeholder"/>
        </w:category>
        <w:types>
          <w:type w:val="bbPlcHdr"/>
        </w:types>
        <w:behaviors>
          <w:behavior w:val="content"/>
        </w:behaviors>
        <w:guid w:val="{232B1699-CC26-4F2C-8A2D-A926314E5B4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4CA8714DCF64EA795031FEB6A640EF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D8E2FE7ACCA49A598A22C344218B244"/>
        <w:category>
          <w:name w:val="General"/>
          <w:gallery w:val="placeholder"/>
        </w:category>
        <w:types>
          <w:type w:val="bbPlcHdr"/>
        </w:types>
        <w:behaviors>
          <w:behavior w:val="content"/>
        </w:behaviors>
        <w:guid w:val="{D08338B6-0727-40E2-8BF6-0391C1CAFBB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D8E2FE7ACCA49A598A22C344218B24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F1C7CDBE8A4481B9DB60CCC1350342D"/>
        <w:category>
          <w:name w:val="General"/>
          <w:gallery w:val="placeholder"/>
        </w:category>
        <w:types>
          <w:type w:val="bbPlcHdr"/>
        </w:types>
        <w:behaviors>
          <w:behavior w:val="content"/>
        </w:behaviors>
        <w:guid w:val="{3AC597C6-B6CE-4499-AD83-9A0CA6B7554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F1C7CDBE8A4481B9DB60CCC1350342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27EBE5C666E4B7C945EBD3A52E8F75A"/>
        <w:category>
          <w:name w:val="General"/>
          <w:gallery w:val="placeholder"/>
        </w:category>
        <w:types>
          <w:type w:val="bbPlcHdr"/>
        </w:types>
        <w:behaviors>
          <w:behavior w:val="content"/>
        </w:behaviors>
        <w:guid w:val="{6960AC00-DD15-4A94-A864-FEAB6F28488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27EBE5C666E4B7C945EBD3A52E8F75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FF09FBB4FF148D3A1EE061AB941C465"/>
        <w:category>
          <w:name w:val="General"/>
          <w:gallery w:val="placeholder"/>
        </w:category>
        <w:types>
          <w:type w:val="bbPlcHdr"/>
        </w:types>
        <w:behaviors>
          <w:behavior w:val="content"/>
        </w:behaviors>
        <w:guid w:val="{48C7BE1E-837A-422B-9D40-1DB222C7470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FF09FBB4FF148D3A1EE061AB941C46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BF90B0BB96F4904A60E8734F5716720"/>
        <w:category>
          <w:name w:val="General"/>
          <w:gallery w:val="placeholder"/>
        </w:category>
        <w:types>
          <w:type w:val="bbPlcHdr"/>
        </w:types>
        <w:behaviors>
          <w:behavior w:val="content"/>
        </w:behaviors>
        <w:guid w:val="{BB81A4C4-86F8-41E4-8983-756555B9A3C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BF90B0BB96F4904A60E8734F571672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6CEDEF4F1994CF8B2BB3A515785378F"/>
        <w:category>
          <w:name w:val="General"/>
          <w:gallery w:val="placeholder"/>
        </w:category>
        <w:types>
          <w:type w:val="bbPlcHdr"/>
        </w:types>
        <w:behaviors>
          <w:behavior w:val="content"/>
        </w:behaviors>
        <w:guid w:val="{C4E58ED6-2014-485C-AB2D-570FDBF090E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6CEDEF4F1994CF8B2BB3A515785378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A06DFCEB7264DBDB7471F409354464B"/>
        <w:category>
          <w:name w:val="General"/>
          <w:gallery w:val="placeholder"/>
        </w:category>
        <w:types>
          <w:type w:val="bbPlcHdr"/>
        </w:types>
        <w:behaviors>
          <w:behavior w:val="content"/>
        </w:behaviors>
        <w:guid w:val="{33BD7C60-5969-42FC-AFF2-0ED1F8C742A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A06DFCEB7264DBDB7471F409354464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B25C6B8D08C445A92336AA23912F3FF"/>
        <w:category>
          <w:name w:val="General"/>
          <w:gallery w:val="placeholder"/>
        </w:category>
        <w:types>
          <w:type w:val="bbPlcHdr"/>
        </w:types>
        <w:behaviors>
          <w:behavior w:val="content"/>
        </w:behaviors>
        <w:guid w:val="{0C775A94-B527-4923-8FD6-DFCA546F1A7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B25C6B8D08C445A92336AA23912F3F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3F6F2BA3A4D405693B392718A818381"/>
        <w:category>
          <w:name w:val="General"/>
          <w:gallery w:val="placeholder"/>
        </w:category>
        <w:types>
          <w:type w:val="bbPlcHdr"/>
        </w:types>
        <w:behaviors>
          <w:behavior w:val="content"/>
        </w:behaviors>
        <w:guid w:val="{43E6620D-57A6-4117-9D01-4EFF71242EA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3F6F2BA3A4D405693B392718A8183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958C705B225497791B1FD6A36BB9F86"/>
        <w:category>
          <w:name w:val="General"/>
          <w:gallery w:val="placeholder"/>
        </w:category>
        <w:types>
          <w:type w:val="bbPlcHdr"/>
        </w:types>
        <w:behaviors>
          <w:behavior w:val="content"/>
        </w:behaviors>
        <w:guid w:val="{44E4363A-6840-4993-85E9-2C615C37C67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958C705B225497791B1FD6A36BB9F8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878BB5A1CB4B56A2A3C78A2E861405">
    <w:name w:val="CD878BB5A1CB4B56A2A3C78A2E861405"/>
  </w:style>
  <w:style w:type="paragraph" w:customStyle="1" w:styleId="FF9650715ABB475BAFEED5D183ED76ED">
    <w:name w:val="FF9650715ABB475BAFEED5D183ED76ED"/>
  </w:style>
  <w:style w:type="paragraph" w:customStyle="1" w:styleId="B20306D8AEBA46A38A80B8BB815DFA37">
    <w:name w:val="B20306D8AEBA46A38A80B8BB815DFA37"/>
  </w:style>
  <w:style w:type="paragraph" w:customStyle="1" w:styleId="D75AE9EFA8734FDD8FDEE4B9AE82E5E3">
    <w:name w:val="D75AE9EFA8734FDD8FDEE4B9AE82E5E3"/>
  </w:style>
  <w:style w:type="paragraph" w:customStyle="1" w:styleId="7319729B2A694A548A10F6E1AF01DE61">
    <w:name w:val="7319729B2A694A548A10F6E1AF01DE61"/>
  </w:style>
  <w:style w:type="paragraph" w:customStyle="1" w:styleId="2FF8A936DDFF417681C298C9808251A3">
    <w:name w:val="2FF8A936DDFF417681C298C9808251A3"/>
  </w:style>
  <w:style w:type="paragraph" w:customStyle="1" w:styleId="B21F3B64C08443A4A58E90C5222A0AD6">
    <w:name w:val="B21F3B64C08443A4A58E90C5222A0AD6"/>
  </w:style>
  <w:style w:type="paragraph" w:customStyle="1" w:styleId="1001A216182D4F0D8826E6186ABBF53D">
    <w:name w:val="1001A216182D4F0D8826E6186ABBF53D"/>
  </w:style>
  <w:style w:type="paragraph" w:customStyle="1" w:styleId="0C6A0596986F4FA5890EA5371987DB8D">
    <w:name w:val="0C6A0596986F4FA5890EA5371987DB8D"/>
  </w:style>
  <w:style w:type="paragraph" w:customStyle="1" w:styleId="0BA72CBE32514594B5C009E13EC8AD14">
    <w:name w:val="0BA72CBE32514594B5C009E13EC8AD14"/>
  </w:style>
  <w:style w:type="paragraph" w:customStyle="1" w:styleId="D9519ED317EC4421AAE51A9F88BF4AFA">
    <w:name w:val="D9519ED317EC4421AAE51A9F88BF4AFA"/>
  </w:style>
  <w:style w:type="paragraph" w:customStyle="1" w:styleId="F31EA37D219641B180094127EC6C457F">
    <w:name w:val="F31EA37D219641B180094127EC6C457F"/>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6FB180FC32BF4D9F89F75EC5932D703F">
    <w:name w:val="6FB180FC32BF4D9F89F75EC5932D703F"/>
  </w:style>
  <w:style w:type="paragraph" w:customStyle="1" w:styleId="98B880F85EE84AFB8FB078B0C77A66AC">
    <w:name w:val="98B880F85EE84AFB8FB078B0C77A66AC"/>
  </w:style>
  <w:style w:type="paragraph" w:customStyle="1" w:styleId="D4CA8714DCF64EA795031FEB6A640EF8">
    <w:name w:val="D4CA8714DCF64EA795031FEB6A640EF8"/>
  </w:style>
  <w:style w:type="paragraph" w:customStyle="1" w:styleId="5D8E2FE7ACCA49A598A22C344218B244">
    <w:name w:val="5D8E2FE7ACCA49A598A22C344218B244"/>
  </w:style>
  <w:style w:type="paragraph" w:customStyle="1" w:styleId="EF1C7CDBE8A4481B9DB60CCC1350342D">
    <w:name w:val="EF1C7CDBE8A4481B9DB60CCC1350342D"/>
  </w:style>
  <w:style w:type="paragraph" w:customStyle="1" w:styleId="427EBE5C666E4B7C945EBD3A52E8F75A">
    <w:name w:val="427EBE5C666E4B7C945EBD3A52E8F75A"/>
  </w:style>
  <w:style w:type="paragraph" w:customStyle="1" w:styleId="2FF09FBB4FF148D3A1EE061AB941C465">
    <w:name w:val="2FF09FBB4FF148D3A1EE061AB941C465"/>
  </w:style>
  <w:style w:type="paragraph" w:customStyle="1" w:styleId="1BF90B0BB96F4904A60E8734F5716720">
    <w:name w:val="1BF90B0BB96F4904A60E8734F5716720"/>
  </w:style>
  <w:style w:type="paragraph" w:customStyle="1" w:styleId="46CEDEF4F1994CF8B2BB3A515785378F">
    <w:name w:val="46CEDEF4F1994CF8B2BB3A515785378F"/>
  </w:style>
  <w:style w:type="paragraph" w:customStyle="1" w:styleId="1A06DFCEB7264DBDB7471F409354464B">
    <w:name w:val="1A06DFCEB7264DBDB7471F409354464B"/>
  </w:style>
  <w:style w:type="paragraph" w:customStyle="1" w:styleId="DB25C6B8D08C445A92336AA23912F3FF">
    <w:name w:val="DB25C6B8D08C445A92336AA23912F3FF"/>
  </w:style>
  <w:style w:type="paragraph" w:customStyle="1" w:styleId="83F6F2BA3A4D405693B392718A818381">
    <w:name w:val="83F6F2BA3A4D405693B392718A818381"/>
  </w:style>
  <w:style w:type="paragraph" w:customStyle="1" w:styleId="1958C705B225497791B1FD6A36BB9F86">
    <w:name w:val="1958C705B225497791B1FD6A36BB9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83DCE7-DA34-4A0B-A06A-9E0036F4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PCOM_T-DACM_OM806_Master_Template.dotx</Template>
  <TotalTime>0</TotalTime>
  <Pages>12</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2018-07-31T18:55:00Z</cp:lastPrinted>
  <dcterms:created xsi:type="dcterms:W3CDTF">2018-11-14T21:12:00Z</dcterms:created>
  <dcterms:modified xsi:type="dcterms:W3CDTF">2018-11-14T21:12:00Z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